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AAC8" w14:textId="4486373A" w:rsidR="00B944A7" w:rsidRPr="00F13B12" w:rsidRDefault="00F13B12">
      <w:pPr>
        <w:pStyle w:val="Title"/>
        <w:rPr>
          <w:sz w:val="48"/>
          <w:szCs w:val="48"/>
        </w:rPr>
      </w:pPr>
      <w:r w:rsidRPr="00F13B12">
        <w:rPr>
          <w:sz w:val="48"/>
          <w:szCs w:val="48"/>
        </w:rPr>
        <w:t>Rest</w:t>
      </w:r>
      <w:r w:rsidR="00C46E7A">
        <w:rPr>
          <w:sz w:val="48"/>
          <w:szCs w:val="48"/>
        </w:rPr>
        <w:t>au</w:t>
      </w:r>
      <w:r w:rsidRPr="00F13B12">
        <w:rPr>
          <w:sz w:val="48"/>
          <w:szCs w:val="48"/>
        </w:rPr>
        <w:t>rant</w:t>
      </w:r>
      <w:r>
        <w:rPr>
          <w:sz w:val="48"/>
          <w:szCs w:val="48"/>
        </w:rPr>
        <w:t xml:space="preserve"> Ratings</w:t>
      </w:r>
    </w:p>
    <w:p w14:paraId="2027A608" w14:textId="77777777" w:rsidR="00B944A7" w:rsidRDefault="00F13B12">
      <w:pPr>
        <w:pStyle w:val="Heading1"/>
      </w:pPr>
      <w:r>
        <w:t>Summary</w:t>
      </w:r>
    </w:p>
    <w:p w14:paraId="2C193F9F" w14:textId="1E071076" w:rsidR="00F13B12" w:rsidRPr="00F13B12" w:rsidRDefault="00F13B12" w:rsidP="00F13B12">
      <w:pPr>
        <w:rPr>
          <w:rFonts w:eastAsia="Times New Roman" w:cstheme="minorHAnsi"/>
          <w:b w:val="0"/>
          <w:bCs/>
          <w:i w:val="0"/>
          <w:iCs/>
          <w:color w:val="000000" w:themeColor="text1"/>
        </w:rPr>
      </w:pPr>
      <w:r w:rsidRPr="00F13B12">
        <w:rPr>
          <w:rFonts w:cstheme="minorHAnsi"/>
          <w:b w:val="0"/>
          <w:bCs/>
          <w:i w:val="0"/>
          <w:iCs/>
          <w:color w:val="000000" w:themeColor="text1"/>
        </w:rPr>
        <w:t xml:space="preserve">In the following project, two datasets were used to study restaurant ratings. The task is to </w:t>
      </w:r>
      <w:r w:rsidRPr="00F13B12">
        <w:rPr>
          <w:rFonts w:eastAsia="Times New Roman" w:cstheme="minorHAnsi"/>
          <w:b w:val="0"/>
          <w:bCs/>
          <w:i w:val="0"/>
          <w:iCs/>
          <w:color w:val="000000" w:themeColor="text1"/>
          <w:shd w:val="clear" w:color="auto" w:fill="FFFFFF"/>
        </w:rPr>
        <w:t xml:space="preserve">produce a list of allergy friendly restaurants based on consumer </w:t>
      </w:r>
      <w:r w:rsidR="00901B16">
        <w:rPr>
          <w:rFonts w:eastAsia="Times New Roman" w:cstheme="minorHAnsi"/>
          <w:b w:val="0"/>
          <w:bCs/>
          <w:i w:val="0"/>
          <w:iCs/>
          <w:color w:val="000000" w:themeColor="text1"/>
          <w:shd w:val="clear" w:color="auto" w:fill="FFFFFF"/>
        </w:rPr>
        <w:t>ratings</w:t>
      </w:r>
      <w:r w:rsidR="00D46016">
        <w:rPr>
          <w:rFonts w:eastAsia="Times New Roman" w:cstheme="minorHAnsi"/>
          <w:b w:val="0"/>
          <w:bCs/>
          <w:i w:val="0"/>
          <w:iCs/>
          <w:color w:val="000000" w:themeColor="text1"/>
          <w:shd w:val="clear" w:color="auto" w:fill="FFFFFF"/>
        </w:rPr>
        <w:t xml:space="preserve"> when traveling to Mexico</w:t>
      </w:r>
    </w:p>
    <w:p w14:paraId="5FAA91DF" w14:textId="77777777" w:rsidR="00B944A7" w:rsidRDefault="00B944A7"/>
    <w:p w14:paraId="2DAB136C" w14:textId="77777777" w:rsidR="00B944A7" w:rsidRDefault="00F13B12">
      <w:pPr>
        <w:pStyle w:val="Heading1"/>
      </w:pPr>
      <w:r>
        <w:t>Data source</w:t>
      </w:r>
    </w:p>
    <w:p w14:paraId="1714CFEF" w14:textId="0E38264E" w:rsidR="00B944A7" w:rsidRPr="007B431A" w:rsidRDefault="00F13B12">
      <w:pPr>
        <w:rPr>
          <w:b w:val="0"/>
          <w:bCs/>
          <w:i w:val="0"/>
          <w:iCs/>
        </w:rPr>
      </w:pPr>
      <w:r w:rsidRPr="007B431A">
        <w:rPr>
          <w:b w:val="0"/>
          <w:bCs/>
          <w:i w:val="0"/>
          <w:iCs/>
        </w:rPr>
        <w:t>-</w:t>
      </w:r>
      <w:r w:rsidR="007B431A">
        <w:rPr>
          <w:b w:val="0"/>
          <w:bCs/>
          <w:i w:val="0"/>
          <w:iCs/>
        </w:rPr>
        <w:t xml:space="preserve"> </w:t>
      </w:r>
      <w:r w:rsidR="007B431A" w:rsidRPr="007B431A">
        <w:rPr>
          <w:b w:val="0"/>
          <w:bCs/>
          <w:i w:val="0"/>
          <w:iCs/>
        </w:rPr>
        <w:t>rating_final.csv</w:t>
      </w:r>
    </w:p>
    <w:p w14:paraId="1479B20F" w14:textId="7DFA811D" w:rsidR="00F13B12" w:rsidRPr="007B431A" w:rsidRDefault="00F13B12">
      <w:pPr>
        <w:rPr>
          <w:b w:val="0"/>
          <w:bCs/>
          <w:i w:val="0"/>
          <w:iCs/>
        </w:rPr>
      </w:pPr>
      <w:r w:rsidRPr="007B431A">
        <w:rPr>
          <w:b w:val="0"/>
          <w:bCs/>
          <w:i w:val="0"/>
          <w:iCs/>
        </w:rPr>
        <w:t>-</w:t>
      </w:r>
      <w:r w:rsidR="007B431A">
        <w:rPr>
          <w:b w:val="0"/>
          <w:bCs/>
          <w:i w:val="0"/>
          <w:iCs/>
        </w:rPr>
        <w:t xml:space="preserve"> </w:t>
      </w:r>
      <w:r w:rsidR="007B431A" w:rsidRPr="007B431A">
        <w:rPr>
          <w:b w:val="0"/>
          <w:bCs/>
          <w:i w:val="0"/>
          <w:iCs/>
        </w:rPr>
        <w:t>geoplaces2.csv</w:t>
      </w:r>
    </w:p>
    <w:p w14:paraId="1BB09FB3" w14:textId="77777777" w:rsidR="00B944A7" w:rsidRDefault="00F13B12">
      <w:pPr>
        <w:pStyle w:val="Heading1"/>
      </w:pPr>
      <w:r>
        <w:t>Transformation</w:t>
      </w:r>
    </w:p>
    <w:p w14:paraId="7FA8F46E" w14:textId="0FB625DC" w:rsidR="001C7892" w:rsidRDefault="00F13B12" w:rsidP="00F13B12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r w:rsidRPr="00F13B12">
        <w:rPr>
          <w:b w:val="0"/>
          <w:bCs/>
          <w:i w:val="0"/>
          <w:iCs/>
        </w:rPr>
        <w:t>Cleaned CSV files using Pandas</w:t>
      </w:r>
      <w:r w:rsidR="001C7892">
        <w:rPr>
          <w:b w:val="0"/>
          <w:bCs/>
          <w:i w:val="0"/>
          <w:iCs/>
        </w:rPr>
        <w:t xml:space="preserve"> | transferred csv files to data frames  </w:t>
      </w:r>
    </w:p>
    <w:p w14:paraId="61EB5CFC" w14:textId="55DC5F9D" w:rsidR="00B944A7" w:rsidRPr="00F13B12" w:rsidRDefault="001C7892" w:rsidP="00F13B12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Merged ratings based on names, </w:t>
      </w:r>
      <w:proofErr w:type="spellStart"/>
      <w:r>
        <w:rPr>
          <w:b w:val="0"/>
          <w:bCs/>
          <w:i w:val="0"/>
          <w:iCs/>
        </w:rPr>
        <w:t>user_id</w:t>
      </w:r>
      <w:proofErr w:type="spellEnd"/>
      <w:r>
        <w:rPr>
          <w:b w:val="0"/>
          <w:bCs/>
          <w:i w:val="0"/>
          <w:iCs/>
        </w:rPr>
        <w:t xml:space="preserve">, </w:t>
      </w:r>
      <w:proofErr w:type="spellStart"/>
      <w:r>
        <w:rPr>
          <w:b w:val="0"/>
          <w:bCs/>
          <w:i w:val="0"/>
          <w:iCs/>
        </w:rPr>
        <w:t>geoplace_id</w:t>
      </w:r>
      <w:proofErr w:type="spellEnd"/>
      <w:r>
        <w:rPr>
          <w:b w:val="0"/>
          <w:bCs/>
          <w:i w:val="0"/>
          <w:iCs/>
        </w:rPr>
        <w:t xml:space="preserve">, latitude, service ratings, city, </w:t>
      </w:r>
      <w:r w:rsidR="00EC2D51">
        <w:rPr>
          <w:b w:val="0"/>
          <w:bCs/>
          <w:i w:val="0"/>
          <w:iCs/>
        </w:rPr>
        <w:t>allergy</w:t>
      </w:r>
      <w:r>
        <w:rPr>
          <w:b w:val="0"/>
          <w:bCs/>
          <w:i w:val="0"/>
          <w:iCs/>
        </w:rPr>
        <w:t xml:space="preserve"> ratings, </w:t>
      </w:r>
    </w:p>
    <w:p w14:paraId="1D5B09EA" w14:textId="77777777" w:rsidR="00F13B12" w:rsidRPr="00F13B12" w:rsidRDefault="00F13B12" w:rsidP="00F13B12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r w:rsidRPr="00F13B12">
        <w:rPr>
          <w:b w:val="0"/>
          <w:bCs/>
          <w:i w:val="0"/>
          <w:iCs/>
        </w:rPr>
        <w:t>Merged files and joined datasets</w:t>
      </w:r>
    </w:p>
    <w:p w14:paraId="48980BBB" w14:textId="77777777" w:rsidR="00F13B12" w:rsidRDefault="00F13B12" w:rsidP="00F13B12">
      <w:pPr>
        <w:pStyle w:val="Heading1"/>
      </w:pPr>
      <w:r>
        <w:t>Database</w:t>
      </w:r>
    </w:p>
    <w:p w14:paraId="7FF8F3F3" w14:textId="37C905DD" w:rsidR="00F13B12" w:rsidRPr="001C7892" w:rsidRDefault="00F13B12" w:rsidP="001C7892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proofErr w:type="spellStart"/>
      <w:r w:rsidRPr="00F13B12">
        <w:rPr>
          <w:b w:val="0"/>
          <w:bCs/>
          <w:i w:val="0"/>
          <w:iCs/>
        </w:rPr>
        <w:t>PostgresSQL</w:t>
      </w:r>
      <w:proofErr w:type="spellEnd"/>
    </w:p>
    <w:p w14:paraId="0CB3B11C" w14:textId="77777777" w:rsidR="00F13B12" w:rsidRDefault="00F13B12" w:rsidP="00F13B12">
      <w:pPr>
        <w:pStyle w:val="Heading1"/>
      </w:pPr>
      <w:r>
        <w:lastRenderedPageBreak/>
        <w:t>Final table or collection that will be used in production</w:t>
      </w:r>
    </w:p>
    <w:p w14:paraId="4BDF124C" w14:textId="1258E686" w:rsidR="00F13B12" w:rsidRPr="00A201CB" w:rsidRDefault="00830F45" w:rsidP="00F13B12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r w:rsidRPr="00830F45">
        <w:rPr>
          <w:b w:val="0"/>
          <w:bCs/>
          <w:i w:val="0"/>
          <w:iCs/>
        </w:rPr>
        <w:t>Output_merge_placeid.csv</w:t>
      </w:r>
    </w:p>
    <w:p w14:paraId="47CDD130" w14:textId="77777777" w:rsidR="00F13B12" w:rsidRPr="00F13B12" w:rsidRDefault="00F13B12" w:rsidP="00F13B12">
      <w:pPr>
        <w:pStyle w:val="Heading1"/>
      </w:pPr>
      <w:r>
        <w:t>Final technical report and steps required to reproduce the ETL</w:t>
      </w:r>
    </w:p>
    <w:p w14:paraId="3DDF07A3" w14:textId="77777777" w:rsidR="00F13B12" w:rsidRPr="00F13B12" w:rsidRDefault="00F13B12" w:rsidP="00F13B12">
      <w:pPr>
        <w:rPr>
          <w:b w:val="0"/>
          <w:bCs/>
          <w:i w:val="0"/>
          <w:iCs/>
        </w:rPr>
      </w:pPr>
      <w:r w:rsidRPr="00F13B12">
        <w:rPr>
          <w:b w:val="0"/>
          <w:bCs/>
          <w:i w:val="0"/>
          <w:iCs/>
        </w:rPr>
        <w:t>Two approaches were tested;</w:t>
      </w:r>
    </w:p>
    <w:p w14:paraId="3034D2F4" w14:textId="203D5CE7" w:rsidR="00F13B12" w:rsidRPr="00F13B12" w:rsidRDefault="00F13B12" w:rsidP="00F13B12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r w:rsidRPr="00F13B12">
        <w:rPr>
          <w:b w:val="0"/>
          <w:bCs/>
          <w:i w:val="0"/>
          <w:iCs/>
        </w:rPr>
        <w:t xml:space="preserve">A collaborative filter technique used one file, </w:t>
      </w:r>
      <w:r w:rsidR="00D46016">
        <w:rPr>
          <w:b w:val="0"/>
          <w:bCs/>
          <w:i w:val="0"/>
          <w:iCs/>
        </w:rPr>
        <w:t>output_merge_userid</w:t>
      </w:r>
      <w:r w:rsidRPr="00F13B12">
        <w:rPr>
          <w:b w:val="0"/>
          <w:bCs/>
          <w:i w:val="0"/>
          <w:iCs/>
        </w:rPr>
        <w:t>.csv that comprises the user, item and rating attributes</w:t>
      </w:r>
    </w:p>
    <w:p w14:paraId="758DB334" w14:textId="38A093DB" w:rsidR="00F13B12" w:rsidRDefault="00F13B12" w:rsidP="00F13B12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r w:rsidRPr="00F13B12">
        <w:rPr>
          <w:b w:val="0"/>
          <w:bCs/>
          <w:i w:val="0"/>
          <w:iCs/>
        </w:rPr>
        <w:t xml:space="preserve">A contextual approach generated the recommendations using </w:t>
      </w:r>
      <w:r w:rsidR="00D46016">
        <w:rPr>
          <w:b w:val="0"/>
          <w:bCs/>
          <w:i w:val="0"/>
          <w:iCs/>
        </w:rPr>
        <w:t xml:space="preserve">output_merge_placeid.csv for </w:t>
      </w:r>
      <w:proofErr w:type="spellStart"/>
      <w:r w:rsidRPr="00F13B12">
        <w:rPr>
          <w:b w:val="0"/>
          <w:bCs/>
          <w:i w:val="0"/>
          <w:iCs/>
        </w:rPr>
        <w:t>geoplaces</w:t>
      </w:r>
      <w:proofErr w:type="spellEnd"/>
      <w:r w:rsidR="00EC2D51">
        <w:rPr>
          <w:b w:val="0"/>
          <w:bCs/>
          <w:i w:val="0"/>
          <w:iCs/>
        </w:rPr>
        <w:t xml:space="preserve"> and allergy ratings</w:t>
      </w:r>
    </w:p>
    <w:p w14:paraId="03551566" w14:textId="3A5F26C1" w:rsidR="00852F31" w:rsidRDefault="00852F31" w:rsidP="00852F31">
      <w:pPr>
        <w:rPr>
          <w:b w:val="0"/>
          <w:bCs/>
          <w:i w:val="0"/>
          <w:iCs/>
        </w:rPr>
      </w:pPr>
    </w:p>
    <w:p w14:paraId="6F5E8EDB" w14:textId="199B521C" w:rsidR="00852F31" w:rsidRDefault="00852F31" w:rsidP="00852F31">
      <w:pPr>
        <w:rPr>
          <w:b w:val="0"/>
          <w:bCs/>
          <w:i w:val="0"/>
          <w:iCs/>
        </w:rPr>
      </w:pPr>
    </w:p>
    <w:p w14:paraId="68793151" w14:textId="65376756" w:rsidR="00852F31" w:rsidRDefault="00CF58D5" w:rsidP="00852F31">
      <w:pPr>
        <w:pStyle w:val="Heading1"/>
      </w:pPr>
      <w:r>
        <w:t xml:space="preserve">Food </w:t>
      </w:r>
      <w:r w:rsidR="00852F31">
        <w:t>Rating</w:t>
      </w:r>
    </w:p>
    <w:p w14:paraId="76A9BB09" w14:textId="1C4D72EC" w:rsidR="00852F31" w:rsidRDefault="00CF58D5" w:rsidP="00852F31">
      <w:pPr>
        <w:pStyle w:val="ListParagraph"/>
        <w:numPr>
          <w:ilvl w:val="0"/>
          <w:numId w:val="1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Food </w:t>
      </w:r>
      <w:bookmarkStart w:id="0" w:name="_GoBack"/>
      <w:bookmarkEnd w:id="0"/>
      <w:r w:rsidR="00852F31">
        <w:rPr>
          <w:b w:val="0"/>
          <w:bCs/>
          <w:i w:val="0"/>
          <w:iCs/>
        </w:rPr>
        <w:t>Rating is based on a scale of 0 – 5 where:</w:t>
      </w:r>
    </w:p>
    <w:p w14:paraId="3C957441" w14:textId="79C996EC" w:rsidR="00852F31" w:rsidRDefault="00852F31" w:rsidP="00852F31">
      <w:pPr>
        <w:pStyle w:val="ListParagraph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0 = </w:t>
      </w:r>
      <w:r w:rsidR="004436DF">
        <w:rPr>
          <w:b w:val="0"/>
          <w:bCs/>
          <w:i w:val="0"/>
          <w:iCs/>
        </w:rPr>
        <w:t>not allergy friendly</w:t>
      </w:r>
    </w:p>
    <w:p w14:paraId="43683E7A" w14:textId="4F08C465" w:rsidR="00852F31" w:rsidRPr="00852F31" w:rsidRDefault="00852F31" w:rsidP="00852F31">
      <w:pPr>
        <w:pStyle w:val="ListParagraph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5 = </w:t>
      </w:r>
      <w:r w:rsidR="004436DF">
        <w:rPr>
          <w:b w:val="0"/>
          <w:bCs/>
          <w:i w:val="0"/>
          <w:iCs/>
        </w:rPr>
        <w:t xml:space="preserve">allergy friendly </w:t>
      </w:r>
      <w:r>
        <w:rPr>
          <w:b w:val="0"/>
          <w:bCs/>
          <w:i w:val="0"/>
          <w:iCs/>
        </w:rPr>
        <w:t xml:space="preserve"> </w:t>
      </w:r>
    </w:p>
    <w:sectPr w:rsidR="00852F31" w:rsidRPr="00852F31">
      <w:headerReference w:type="default" r:id="rId7"/>
      <w:footerReference w:type="default" r:id="rId8"/>
      <w:headerReference w:type="first" r:id="rId9"/>
      <w:pgSz w:w="12240" w:h="15840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71946" w14:textId="77777777" w:rsidR="00990C46" w:rsidRDefault="00990C46">
      <w:pPr>
        <w:spacing w:after="0" w:line="240" w:lineRule="auto"/>
      </w:pPr>
      <w:r>
        <w:separator/>
      </w:r>
    </w:p>
  </w:endnote>
  <w:endnote w:type="continuationSeparator" w:id="0">
    <w:p w14:paraId="29C36F24" w14:textId="77777777" w:rsidR="00990C46" w:rsidRDefault="0099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A1052" w14:textId="77777777" w:rsidR="00B944A7" w:rsidRDefault="005465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90F5" w14:textId="77777777" w:rsidR="00990C46" w:rsidRDefault="00990C46">
      <w:pPr>
        <w:spacing w:after="0" w:line="240" w:lineRule="auto"/>
      </w:pPr>
      <w:r>
        <w:separator/>
      </w:r>
    </w:p>
  </w:footnote>
  <w:footnote w:type="continuationSeparator" w:id="0">
    <w:p w14:paraId="4B4652EE" w14:textId="77777777" w:rsidR="00990C46" w:rsidRDefault="0099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6F5CD" w14:textId="77777777" w:rsidR="00B944A7" w:rsidRDefault="005465E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4A7098" wp14:editId="6FCE30F3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2205F7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B050" w14:textId="77777777" w:rsidR="00B944A7" w:rsidRDefault="005465E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38C589" wp14:editId="20FF068B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D97D37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3069E"/>
    <w:multiLevelType w:val="hybridMultilevel"/>
    <w:tmpl w:val="D966D9AC"/>
    <w:lvl w:ilvl="0" w:tplc="EE56122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12"/>
    <w:rsid w:val="001C7892"/>
    <w:rsid w:val="00365BE9"/>
    <w:rsid w:val="004436DF"/>
    <w:rsid w:val="005465E8"/>
    <w:rsid w:val="00635E13"/>
    <w:rsid w:val="007B431A"/>
    <w:rsid w:val="00830F45"/>
    <w:rsid w:val="00852F31"/>
    <w:rsid w:val="00861E9F"/>
    <w:rsid w:val="00901B16"/>
    <w:rsid w:val="00990C46"/>
    <w:rsid w:val="00A201CB"/>
    <w:rsid w:val="00B944A7"/>
    <w:rsid w:val="00C46E7A"/>
    <w:rsid w:val="00CF58D5"/>
    <w:rsid w:val="00D46016"/>
    <w:rsid w:val="00EC2D51"/>
    <w:rsid w:val="00F1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3C47"/>
  <w15:chartTrackingRefBased/>
  <w15:docId w15:val="{08F6483B-A54E-144F-8678-B1C707F1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  <w:style w:type="paragraph" w:styleId="ListParagraph">
    <w:name w:val="List Paragraph"/>
    <w:basedOn w:val="Normal"/>
    <w:uiPriority w:val="34"/>
    <w:unhideWhenUsed/>
    <w:qFormat/>
    <w:rsid w:val="00F1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isokot/Library/Containers/com.microsoft.Word/Data/Library/Application%20Support/Microsoft/Office/16.0/DTS/en-US%7b0E488758-24A9-584B-BCB1-EFC85B7D98E4%7d/%7b79D07718-F453-EA43-AE46-F5EE2D5B3F21%7dtf10002084.dotx" TargetMode="External"/></Relationship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41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Francis Okot</cp:lastModifiedBy>
  <cp:revision>14</cp:revision>
  <dcterms:created xsi:type="dcterms:W3CDTF">2019-08-17T18:42:00Z</dcterms:created>
  <dcterms:modified xsi:type="dcterms:W3CDTF">2019-08-17T19:38:00Z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